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C74" w:rsidRPr="00746CE6" w:rsidRDefault="00746CE6" w:rsidP="00746CE6">
      <w:pPr>
        <w:jc w:val="center"/>
        <w:rPr>
          <w:b/>
          <w:sz w:val="28"/>
          <w:u w:val="single"/>
        </w:rPr>
      </w:pPr>
      <w:r w:rsidRPr="00746CE6">
        <w:rPr>
          <w:b/>
          <w:sz w:val="28"/>
          <w:u w:val="single"/>
        </w:rPr>
        <w:t>Pattern Recognition</w:t>
      </w:r>
    </w:p>
    <w:p w:rsidR="00746CE6" w:rsidRDefault="00746CE6"/>
    <w:p w:rsidR="00E104EF" w:rsidRDefault="006B2DEE" w:rsidP="00B125FA">
      <w:r w:rsidRPr="000640E3">
        <w:rPr>
          <w:b/>
        </w:rPr>
        <w:t>Q1) Eigenfaces</w:t>
      </w:r>
      <w:r>
        <w:t xml:space="preserve"> </w:t>
      </w:r>
      <w:r w:rsidR="00E104EF">
        <w:br/>
      </w:r>
      <w:r w:rsidR="00F02161">
        <w:br/>
        <w:t xml:space="preserve">part a ) </w:t>
      </w:r>
      <w:r w:rsidR="006272EF">
        <w:t xml:space="preserve"> Calculating PCA using computationally intensive method for covariance matrix.</w:t>
      </w:r>
      <w:r w:rsidR="00C42975">
        <w:br/>
      </w:r>
      <w:r w:rsidR="00C42975" w:rsidRPr="00B125FA">
        <w:rPr>
          <w:b/>
        </w:rPr>
        <w:t>Algorithm</w:t>
      </w:r>
      <w:r w:rsidR="00C42975">
        <w:t xml:space="preserve"> -</w:t>
      </w:r>
    </w:p>
    <w:p w:rsidR="00B125FA" w:rsidRDefault="00B125FA" w:rsidP="00B125FA">
      <w:pPr>
        <w:pStyle w:val="ListParagraph"/>
        <w:numPr>
          <w:ilvl w:val="0"/>
          <w:numId w:val="7"/>
        </w:numPr>
      </w:pPr>
      <w:r>
        <w:t>Parititon sample dataset into training and validation set.</w:t>
      </w:r>
    </w:p>
    <w:p w:rsidR="00E104EF" w:rsidRDefault="00E104EF" w:rsidP="00B125FA">
      <w:pPr>
        <w:pStyle w:val="ListParagraph"/>
        <w:numPr>
          <w:ilvl w:val="0"/>
          <w:numId w:val="7"/>
        </w:numPr>
      </w:pPr>
      <w:r>
        <w:t>Calculate mean image</w:t>
      </w:r>
      <w:r w:rsidR="002E3BBC">
        <w:t>.</w:t>
      </w:r>
    </w:p>
    <w:p w:rsidR="00E104EF" w:rsidRDefault="00E104EF" w:rsidP="00B125FA">
      <w:pPr>
        <w:pStyle w:val="ListParagraph"/>
        <w:numPr>
          <w:ilvl w:val="0"/>
          <w:numId w:val="7"/>
        </w:numPr>
      </w:pPr>
      <w:r>
        <w:t>Calculate mean centred data</w:t>
      </w:r>
      <w:r w:rsidR="002E3BBC">
        <w:t>.</w:t>
      </w:r>
    </w:p>
    <w:p w:rsidR="00E104EF" w:rsidRDefault="00E104EF" w:rsidP="00B125FA">
      <w:pPr>
        <w:pStyle w:val="ListParagraph"/>
        <w:numPr>
          <w:ilvl w:val="0"/>
          <w:numId w:val="7"/>
        </w:numPr>
      </w:pPr>
      <w:r>
        <w:t>Calculate covariance matrix S</w:t>
      </w:r>
      <w:r w:rsidR="002E3BBC">
        <w:t>.</w:t>
      </w:r>
    </w:p>
    <w:p w:rsidR="00E104EF" w:rsidRDefault="00E104EF" w:rsidP="00B125FA">
      <w:pPr>
        <w:pStyle w:val="ListParagraph"/>
        <w:numPr>
          <w:ilvl w:val="0"/>
          <w:numId w:val="7"/>
        </w:numPr>
      </w:pPr>
      <w:r>
        <w:t xml:space="preserve">Use </w:t>
      </w:r>
      <w:r w:rsidR="005F18D7">
        <w:t xml:space="preserve">Matlab </w:t>
      </w:r>
      <w:r>
        <w:t xml:space="preserve">svd(S) to get all eigenvectors and eigenvalues. </w:t>
      </w:r>
    </w:p>
    <w:p w:rsidR="00E104EF" w:rsidRDefault="00E104EF" w:rsidP="00B125FA">
      <w:pPr>
        <w:pStyle w:val="ListParagraph"/>
        <w:numPr>
          <w:ilvl w:val="0"/>
          <w:numId w:val="7"/>
        </w:numPr>
      </w:pPr>
      <w:r>
        <w:t>Filter non-zero eigenvalues and corresponding eigenvectors</w:t>
      </w:r>
      <w:r w:rsidR="002E3BBC">
        <w:t>.</w:t>
      </w:r>
    </w:p>
    <w:p w:rsidR="00A35799" w:rsidRDefault="002E3BBC" w:rsidP="00B125FA">
      <w:pPr>
        <w:pStyle w:val="ListParagraph"/>
        <w:numPr>
          <w:ilvl w:val="0"/>
          <w:numId w:val="7"/>
        </w:numPr>
      </w:pPr>
      <w:r>
        <w:t>Choose new reduced dimension (k) based on a heuristic.</w:t>
      </w:r>
    </w:p>
    <w:p w:rsidR="001C4093" w:rsidRDefault="00A35799" w:rsidP="00B125FA">
      <w:pPr>
        <w:pStyle w:val="ListParagraph"/>
        <w:numPr>
          <w:ilvl w:val="0"/>
          <w:numId w:val="7"/>
        </w:numPr>
      </w:pPr>
      <w:r>
        <w:t>Finally calculate “W” matrix of containing the chosen eigenvectors.</w:t>
      </w:r>
    </w:p>
    <w:p w:rsidR="001C4093" w:rsidRDefault="001C4093" w:rsidP="00B125FA">
      <w:pPr>
        <w:pStyle w:val="ListParagraph"/>
        <w:numPr>
          <w:ilvl w:val="0"/>
          <w:numId w:val="7"/>
        </w:numPr>
      </w:pPr>
      <w:r>
        <w:t>To confirm results, reconstruction error is calculated using 2 methods</w:t>
      </w:r>
      <w:r w:rsidR="0028007E">
        <w:t xml:space="preserve"> using</w:t>
      </w:r>
      <w:r>
        <w:t xml:space="preserve"> -</w:t>
      </w:r>
    </w:p>
    <w:p w:rsidR="001C4093" w:rsidRDefault="002426A3" w:rsidP="001C4093">
      <w:pPr>
        <w:pStyle w:val="ListParagraph"/>
        <w:numPr>
          <w:ilvl w:val="1"/>
          <w:numId w:val="7"/>
        </w:numPr>
      </w:pPr>
      <w:r>
        <w:t>S</w:t>
      </w:r>
      <w:r w:rsidR="001C4093">
        <w:t>ummation of eigenvalues.</w:t>
      </w:r>
    </w:p>
    <w:p w:rsidR="00DC10A4" w:rsidRDefault="0028007E" w:rsidP="001C4093">
      <w:pPr>
        <w:pStyle w:val="ListParagraph"/>
        <w:numPr>
          <w:ilvl w:val="1"/>
          <w:numId w:val="7"/>
        </w:numPr>
      </w:pPr>
      <w:r>
        <w:t>E</w:t>
      </w:r>
      <w:r w:rsidR="001C4093">
        <w:t xml:space="preserve">uclidean distance between reconstructed training samples and </w:t>
      </w:r>
      <w:r w:rsidR="001C4093">
        <w:br/>
        <w:t>original training sam</w:t>
      </w:r>
      <w:r w:rsidR="00DF0849">
        <w:t xml:space="preserve">ples  </w:t>
      </w:r>
      <w:r w:rsidR="00E104EF">
        <w:br/>
      </w:r>
    </w:p>
    <w:p w:rsidR="00C42975" w:rsidRDefault="00C42975" w:rsidP="00C42975">
      <w:r w:rsidRPr="00E104EF">
        <w:rPr>
          <w:b/>
        </w:rPr>
        <w:t>Note</w:t>
      </w:r>
      <w:r>
        <w:t xml:space="preserve"> </w:t>
      </w:r>
    </w:p>
    <w:p w:rsidR="005F18D7" w:rsidRDefault="005F18D7" w:rsidP="005F18D7">
      <w:pPr>
        <w:pStyle w:val="ListParagraph"/>
        <w:numPr>
          <w:ilvl w:val="0"/>
          <w:numId w:val="3"/>
        </w:numPr>
      </w:pPr>
      <w:r>
        <w:t xml:space="preserve">The eigenvalues returned </w:t>
      </w:r>
      <w:r w:rsidR="00107884">
        <w:t>by Matlab svd() function are</w:t>
      </w:r>
      <w:r w:rsidR="00B125FA">
        <w:t xml:space="preserve"> already</w:t>
      </w:r>
      <w:r w:rsidR="00107884">
        <w:t xml:space="preserve"> in</w:t>
      </w:r>
      <w:r>
        <w:t xml:space="preserve"> descending order by value.</w:t>
      </w:r>
    </w:p>
    <w:p w:rsidR="00C42975" w:rsidRDefault="00C42975" w:rsidP="005F18D7">
      <w:pPr>
        <w:pStyle w:val="ListParagraph"/>
        <w:numPr>
          <w:ilvl w:val="0"/>
          <w:numId w:val="3"/>
        </w:numPr>
      </w:pPr>
      <w:r>
        <w:t>The eigenvectors returned by matlab are already normalized.</w:t>
      </w:r>
      <w:r>
        <w:br/>
      </w:r>
    </w:p>
    <w:p w:rsidR="00455176" w:rsidRPr="00B125FA" w:rsidRDefault="00B125FA" w:rsidP="00B125FA">
      <w:pPr>
        <w:pStyle w:val="ListParagraph"/>
        <w:numPr>
          <w:ilvl w:val="0"/>
          <w:numId w:val="8"/>
        </w:numPr>
        <w:rPr>
          <w:b/>
        </w:rPr>
      </w:pPr>
      <w:r>
        <w:rPr>
          <w:rFonts w:ascii="Arial" w:hAnsi="Arial" w:cs="Arial"/>
          <w:color w:val="000000"/>
        </w:rPr>
        <w:t>Procedure for partitioning dataset</w:t>
      </w:r>
      <w:r>
        <w:rPr>
          <w:rFonts w:ascii="Arial" w:hAnsi="Arial" w:cs="Arial"/>
          <w:color w:val="000000"/>
        </w:rPr>
        <w:br/>
      </w:r>
      <w:r w:rsidRPr="00B125FA">
        <w:rPr>
          <w:rFonts w:ascii="Arial" w:hAnsi="Arial" w:cs="Arial"/>
          <w:color w:val="000000"/>
        </w:rPr>
        <w:t> </w:t>
      </w:r>
      <w:hyperlink r:id="rId5" w:history="1">
        <w:r w:rsidRPr="00B125FA">
          <w:rPr>
            <w:rStyle w:val="Hyperlink"/>
            <w:rFonts w:ascii="Arial" w:hAnsi="Arial" w:cs="Arial"/>
            <w:color w:val="1155CC"/>
          </w:rPr>
          <w:t>https://www.researchgate.net/post/What_is_the_best_way_to_divide_a_dataset_into_training_and_test_sets</w:t>
        </w:r>
        <w:r w:rsidRPr="00B125FA">
          <w:rPr>
            <w:rFonts w:ascii="Arial" w:hAnsi="Arial" w:cs="Arial"/>
            <w:color w:val="000000"/>
          </w:rPr>
          <w:br/>
        </w:r>
        <w:r w:rsidRPr="00B125FA">
          <w:rPr>
            <w:rFonts w:ascii="Arial" w:hAnsi="Arial" w:cs="Arial"/>
            <w:color w:val="000000"/>
          </w:rPr>
          <w:br/>
        </w:r>
      </w:hyperlink>
    </w:p>
    <w:p w:rsidR="00455176" w:rsidRDefault="00E1422C" w:rsidP="00E1422C">
      <w:pPr>
        <w:ind w:left="720"/>
      </w:pPr>
      <w:r w:rsidRPr="00E1422C">
        <w:t xml:space="preserve">Used Matlab </w:t>
      </w:r>
      <w:r>
        <w:t xml:space="preserve"> </w:t>
      </w:r>
      <w:r w:rsidRPr="00E1422C">
        <w:t xml:space="preserve">randperm( ) </w:t>
      </w:r>
      <w:r>
        <w:t xml:space="preserve">command </w:t>
      </w:r>
      <w:r w:rsidRPr="00E1422C">
        <w:t xml:space="preserve">to generate </w:t>
      </w:r>
      <w:r>
        <w:t xml:space="preserve">random, non-overlapping </w:t>
      </w:r>
      <w:r w:rsidRPr="00E1422C">
        <w:t>indices of samples to choose training and t</w:t>
      </w:r>
      <w:r>
        <w:t xml:space="preserve">esting set. </w:t>
      </w:r>
      <w:r w:rsidR="00C877F5">
        <w:t>It is made sure that the training set contains sample of 52 classes.</w:t>
      </w:r>
      <w:r>
        <w:rPr>
          <w:rFonts w:ascii="Arial" w:hAnsi="Arial" w:cs="Arial"/>
          <w:color w:val="000000"/>
        </w:rPr>
        <w:br/>
      </w:r>
    </w:p>
    <w:p w:rsidR="00455176" w:rsidRDefault="00455176"/>
    <w:p w:rsidR="00455176" w:rsidRDefault="00455176"/>
    <w:p w:rsidR="00B125FA" w:rsidRDefault="00B125FA"/>
    <w:p w:rsidR="00B125FA" w:rsidRDefault="00B125FA"/>
    <w:p w:rsidR="00B125FA" w:rsidRDefault="00B125FA"/>
    <w:p w:rsidR="00B125FA" w:rsidRDefault="00B125FA"/>
    <w:p w:rsidR="00B125FA" w:rsidRDefault="00B125FA"/>
    <w:p w:rsidR="005F75A9" w:rsidRDefault="005F75A9"/>
    <w:p w:rsidR="005F75A9" w:rsidRDefault="005F75A9"/>
    <w:p w:rsidR="00B125FA" w:rsidRDefault="00B125FA"/>
    <w:p w:rsidR="00B125FA" w:rsidRDefault="00B125FA"/>
    <w:p w:rsidR="00B125FA" w:rsidRDefault="00B125FA"/>
    <w:p w:rsidR="00B125FA" w:rsidRDefault="00B125FA"/>
    <w:p w:rsidR="00B125FA" w:rsidRDefault="00B125FA"/>
    <w:p w:rsidR="00B125FA" w:rsidRPr="001C438F" w:rsidRDefault="001C438F" w:rsidP="001C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Using matlab command mean() </w:t>
      </w:r>
      <w:r w:rsidRPr="001C438F">
        <w:rPr>
          <w:i/>
        </w:rPr>
        <w:t>along the rows</w:t>
      </w:r>
      <w:r>
        <w:rPr>
          <w:i/>
        </w:rPr>
        <w:t xml:space="preserve"> ( since each coloumn is a </w:t>
      </w:r>
      <w:r w:rsidR="000751C2">
        <w:rPr>
          <w:i/>
        </w:rPr>
        <w:t>training sample</w:t>
      </w:r>
      <w:r>
        <w:rPr>
          <w:i/>
        </w:rPr>
        <w:t xml:space="preserve"> )</w:t>
      </w:r>
      <w:r>
        <w:t xml:space="preserve">- </w:t>
      </w:r>
      <w:r>
        <w:br/>
      </w:r>
      <w:r>
        <w:rPr>
          <w:rFonts w:ascii="Courier New" w:hAnsi="Courier New" w:cs="Courier New"/>
          <w:color w:val="000000"/>
          <w:sz w:val="20"/>
          <w:szCs w:val="20"/>
        </w:rPr>
        <w:t>mu = mean(</w:t>
      </w:r>
      <w:r w:rsidR="006E7626">
        <w:rPr>
          <w:rFonts w:ascii="Courier New" w:hAnsi="Courier New" w:cs="Courier New"/>
          <w:color w:val="000000"/>
          <w:sz w:val="20"/>
          <w:szCs w:val="20"/>
        </w:rPr>
        <w:t>train_set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B125FA" w:rsidRDefault="00B125F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F5A09D" wp14:editId="331F860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2750185" cy="369697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185" cy="3696970"/>
                          <a:chOff x="0" y="0"/>
                          <a:chExt cx="2750503" cy="36969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128587" y="282575"/>
                            <a:ext cx="3161665" cy="2596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3430270"/>
                            <a:ext cx="259651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68C8" w:rsidRPr="001E2C46" w:rsidRDefault="00CC68C8" w:rsidP="00B125F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2 : mean_images of training_set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5A09D" id="Group 3" o:spid="_x0000_s1026" style="position:absolute;margin-left:0;margin-top:22.5pt;width:216.55pt;height:291.1pt;z-index:251659264" coordsize="27505,36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1286;top:2825;width:31616;height:259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4302;width:2596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CC68C8" w:rsidRPr="001E2C46" w:rsidRDefault="00CC68C8" w:rsidP="00B125F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2 : mean_images of training_set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/>
    <w:p w:rsidR="00AF2639" w:rsidRDefault="00AF2639" w:rsidP="00AF2639"/>
    <w:p w:rsidR="00AF2639" w:rsidRDefault="00AF2639">
      <w:r>
        <w:t>Using Matlab svd() command we obtain all the eigenvalues and eigenvectors -</w:t>
      </w:r>
    </w:p>
    <w:p w:rsidR="00B125FA" w:rsidRDefault="00B125F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200660</wp:posOffset>
                </wp:positionV>
                <wp:extent cx="5153025" cy="3590290"/>
                <wp:effectExtent l="0" t="0" r="9525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3590290"/>
                          <a:chOff x="-1" y="1"/>
                          <a:chExt cx="5084569" cy="399097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066800" cy="3599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-1" y="3724275"/>
                            <a:ext cx="5084569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68C8" w:rsidRPr="0020175E" w:rsidRDefault="00CC68C8" w:rsidP="00B46BC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all eigenvalues. Notice how they shrink to a very small value after total_samples(416)-1 = 415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3.75pt;margin-top:15.8pt;width:405.75pt;height:282.7pt;z-index:251657216;mso-position-horizontal-relative:margin;mso-width-relative:margin;mso-height-relative:margin" coordorigin="" coordsize="50845,39909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mFqb28sIE1hbGhhcgAABZADAAIAAAAUAAAQppAEAAIA&#10;AAAUAAAQupKRAAIAAAADMTgAAJKSAAIAAAADMTgAAOocAAcAAAgMAAAImg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c6MTI6MDEgMTM6MjY6MDAAMjAxNzoxMjowMSAxMzoyNjowMAAAAEoAYQBqAG8AbwAsACAATQBh&#10;AGwAaABhAHIAAAD/4Qsg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Dw/eHBhY2tl&#10;dCBlbmQ9J3cnPz7/2wBDAAcFBQYFBAcGBQYIBwcIChELCgkJChUPEAwRGBUaGRgVGBcbHichGx0l&#10;HRcYIi4iJSgpKywrGiAvMy8qMicqKyr/2wBDAQcICAoJChQLCxQqHBgcKioqKioqKioqKioqKioq&#10;KioqKioqKioqKioqKioqKioqKioqKioqKioqKioqKioqKir/wAARCAGBAH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">
                <v:shape id="Picture 4" o:spid="_x0000_s1030" type="#_x0000_t75" style="position:absolute;width:10668;height:35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">
                  <v:imagedata r:id="rId9" o:title=""/>
                  <v:path arrowok="t"/>
                </v:shape>
                <v:shape id="Text Box 5" o:spid="_x0000_s1031" type="#_x0000_t202" style="position:absolute;top:37242;width:508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CC68C8" w:rsidRPr="0020175E" w:rsidRDefault="00CC68C8" w:rsidP="00B46BC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all eigenvalues. Notice how they shrink to a very small value after total_samples(416)-1 = 415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AF2639" w:rsidRDefault="00AF2639"/>
    <w:p w:rsidR="00AF2639" w:rsidRDefault="00AF2639"/>
    <w:p w:rsidR="00DC10A4" w:rsidRDefault="00DC10A4">
      <w:r>
        <w:t>Clearly the eigenvectors form an orthonormal basis. Th</w:t>
      </w:r>
      <w:r w:rsidR="00F02767">
        <w:t>is is verified by the following</w:t>
      </w:r>
      <w:r>
        <w:t xml:space="preserve"> Matlab commands – </w:t>
      </w:r>
    </w:p>
    <w:p w:rsidR="00DC10A4" w:rsidRDefault="00DC10A4"/>
    <w:p w:rsidR="00DC10A4" w:rsidRDefault="00DC10A4">
      <w:r>
        <w:t xml:space="preserve">a) </w:t>
      </w:r>
      <w:r w:rsidRPr="00DC10A4">
        <w:rPr>
          <w:b/>
        </w:rPr>
        <w:t>Orthogonality</w:t>
      </w:r>
      <w:r>
        <w:t xml:space="preserve"> of eigenvectors ( can pick any 2</w:t>
      </w:r>
      <w:r w:rsidR="00036125">
        <w:t xml:space="preserve"> eigenvectors</w:t>
      </w:r>
      <w:r>
        <w:t>, here we pick 300</w:t>
      </w:r>
      <w:r w:rsidRPr="00DC10A4">
        <w:rPr>
          <w:vertAlign w:val="superscript"/>
        </w:rPr>
        <w:t>th</w:t>
      </w:r>
      <w:r>
        <w:t xml:space="preserve"> and 104</w:t>
      </w:r>
      <w:r w:rsidRPr="00DC10A4">
        <w:rPr>
          <w:vertAlign w:val="superscript"/>
        </w:rPr>
        <w:t>th</w:t>
      </w:r>
      <w:r>
        <w:t xml:space="preserve"> eigenvector) </w:t>
      </w:r>
      <w:r>
        <w:br/>
        <w:t xml:space="preserve"> </w:t>
      </w:r>
      <w:r w:rsidRPr="00DC10A4">
        <w:t>sum(all_eigenvectors(:,300).*all_eigenvectors(:,104))</w:t>
      </w:r>
      <w:r>
        <w:t xml:space="preserve"> = </w:t>
      </w:r>
      <w:r w:rsidRPr="00DC10A4">
        <w:t>-7.3509e-17</w:t>
      </w:r>
    </w:p>
    <w:p w:rsidR="00DC10A4" w:rsidRDefault="00DC10A4">
      <w:r>
        <w:t xml:space="preserve">b)  </w:t>
      </w:r>
      <w:r w:rsidR="00036125" w:rsidRPr="00A338BB">
        <w:rPr>
          <w:b/>
        </w:rPr>
        <w:t>Orthonormality</w:t>
      </w:r>
      <w:r w:rsidR="00036125">
        <w:t xml:space="preserve"> of eigenvectors ( can pick any eigenvector, here we pick 211</w:t>
      </w:r>
      <w:r w:rsidR="00036125" w:rsidRPr="00036125">
        <w:rPr>
          <w:vertAlign w:val="superscript"/>
        </w:rPr>
        <w:t>th</w:t>
      </w:r>
      <w:r w:rsidR="00036125">
        <w:t xml:space="preserve"> eigenvector ) </w:t>
      </w:r>
      <w:r>
        <w:br/>
      </w:r>
      <w:r w:rsidR="00036125">
        <w:t>sum(all_eigenvectors(:,211).*all_eigenvectors(:,211</w:t>
      </w:r>
      <w:r w:rsidRPr="00DC10A4">
        <w:t>))</w:t>
      </w:r>
      <w:r>
        <w:t xml:space="preserve"> = </w:t>
      </w:r>
      <w:r w:rsidRPr="00DC10A4">
        <w:t>1.0000</w:t>
      </w:r>
    </w:p>
    <w:p w:rsidR="006C3346" w:rsidRDefault="006C3346"/>
    <w:p w:rsidR="006C3346" w:rsidRDefault="006C3346">
      <w:r>
        <w:t>This means that each eigenvector forms an axis/basis vector for a new coordinate system.</w:t>
      </w:r>
    </w:p>
    <w:p w:rsidR="00440B77" w:rsidRDefault="00440B77"/>
    <w:p w:rsidR="00440B77" w:rsidRDefault="00440B77">
      <w:r>
        <w:lastRenderedPageBreak/>
        <w:t>As seen from Figure 1 above, all eigenvalues after N-1</w:t>
      </w:r>
      <w:r w:rsidR="00455176">
        <w:t xml:space="preserve"> </w:t>
      </w:r>
      <w:r w:rsidR="00455176" w:rsidRPr="00455176">
        <w:rPr>
          <w:b/>
          <w:sz w:val="32"/>
        </w:rPr>
        <w:t>WHY</w:t>
      </w:r>
      <w:r w:rsidR="00455176" w:rsidRPr="00455176">
        <w:rPr>
          <w:sz w:val="32"/>
        </w:rPr>
        <w:t xml:space="preserve"> </w:t>
      </w:r>
      <w:r w:rsidRPr="00455176">
        <w:rPr>
          <w:sz w:val="32"/>
        </w:rPr>
        <w:t xml:space="preserve"> </w:t>
      </w:r>
      <w:r>
        <w:t>( where N = total samples ) are very small in value. Hence these and the correspo</w:t>
      </w:r>
      <w:r w:rsidR="005012EA">
        <w:t>nding eigenvectors are filtered using simple Matlab commands -</w:t>
      </w:r>
    </w:p>
    <w:p w:rsidR="0083469C" w:rsidRDefault="0083469C" w:rsidP="00834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size(X_centred,2);</w:t>
      </w:r>
    </w:p>
    <w:p w:rsidR="0083469C" w:rsidRDefault="0083469C" w:rsidP="00834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nz_eigenvalues = all_eigenvalues(1:N-1);</w:t>
      </w:r>
    </w:p>
    <w:p w:rsidR="0083469C" w:rsidRDefault="0083469C" w:rsidP="00834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nz_eigenvectors = all_eigenvectors(:,1:N-1); </w:t>
      </w:r>
    </w:p>
    <w:p w:rsidR="0083469C" w:rsidRPr="00055BC2" w:rsidRDefault="0045030F">
      <w:pPr>
        <w:rPr>
          <w:b/>
        </w:rPr>
      </w:pPr>
      <w:r w:rsidRPr="00055BC2">
        <w:rPr>
          <w:b/>
        </w:rPr>
        <w:t>In the remaining discussion, eigenvalues refers to the non-zero eigenvalues as shown above.</w:t>
      </w:r>
    </w:p>
    <w:p w:rsidR="00172540" w:rsidRPr="00DC10A4" w:rsidRDefault="00172540">
      <w:pPr>
        <w:rPr>
          <w:b/>
        </w:rPr>
      </w:pPr>
      <w:r>
        <w:t>Now we choose to reduce the dimension of this new coordinate system by reducing the number of eigenvectors (usin</w:t>
      </w:r>
      <w:r w:rsidR="00F6245E">
        <w:t xml:space="preserve">g a heursitic </w:t>
      </w:r>
      <w:r w:rsidR="001C3FCF">
        <w:t>explained</w:t>
      </w:r>
      <w:r w:rsidR="00F6245E">
        <w:t xml:space="preserve"> </w:t>
      </w:r>
      <w:r w:rsidR="00440B77">
        <w:t>below)</w:t>
      </w:r>
      <w:r w:rsidR="00F6245E">
        <w:t>.</w:t>
      </w:r>
      <w:r w:rsidR="00DC5AA2">
        <w:t xml:space="preserve"> This reduced number of eig</w:t>
      </w:r>
      <w:r w:rsidR="005829C2">
        <w:t xml:space="preserve">envectors is the </w:t>
      </w:r>
      <w:r w:rsidR="005B3DB0">
        <w:t xml:space="preserve">important </w:t>
      </w:r>
      <w:r w:rsidR="005829C2">
        <w:t>result of PCA.</w:t>
      </w:r>
    </w:p>
    <w:p w:rsidR="00455176" w:rsidRDefault="00455176"/>
    <w:p w:rsidR="003F31CF" w:rsidRDefault="003F31CF"/>
    <w:p w:rsidR="003F31CF" w:rsidRDefault="003F31CF">
      <w:r>
        <w:t xml:space="preserve">Heuristic for choosing number (“k”)  of eigenvectors – </w:t>
      </w:r>
    </w:p>
    <w:p w:rsidR="003F31CF" w:rsidRDefault="003B2593">
      <w:r>
        <w:t>The value of “k” can range from 1 to N-1, where choosing k = N-1 would result in no dimensionality reduction.</w:t>
      </w:r>
    </w:p>
    <w:p w:rsidR="00DA6299" w:rsidRDefault="00DA6299" w:rsidP="00DA6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Hence </w:t>
      </w:r>
      <w:r w:rsidR="0045030F">
        <w:t>a ratio is defined :</w:t>
      </w:r>
      <w: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reconstruction_error/variance</w:t>
      </w:r>
    </w:p>
    <w:p w:rsidR="00DA6299" w:rsidRPr="007B457B" w:rsidRDefault="0045030F" w:rsidP="00DA629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Where </w:t>
      </w:r>
      <w:r w:rsidR="00055BC2">
        <w:rPr>
          <w:rFonts w:ascii="Courier New" w:hAnsi="Courier New" w:cs="Courier New"/>
          <w:color w:val="000000"/>
          <w:sz w:val="20"/>
          <w:szCs w:val="20"/>
        </w:rPr>
        <w:t>reconstruction error = sum(eigvalues(k+1:end))</w:t>
      </w:r>
      <w:r w:rsidR="00055BC2">
        <w:rPr>
          <w:rFonts w:ascii="Courier New" w:hAnsi="Courier New" w:cs="Courier New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and v</w:t>
      </w:r>
      <w:r w:rsidR="00055BC2">
        <w:rPr>
          <w:rFonts w:ascii="Courier New" w:hAnsi="Courier New" w:cs="Courier New"/>
          <w:color w:val="000000"/>
          <w:sz w:val="20"/>
          <w:szCs w:val="20"/>
        </w:rPr>
        <w:t>ariance               = sum(eigenvalues);</w:t>
      </w:r>
      <w:r w:rsidR="00B273A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273A4" w:rsidRPr="00B273A4">
        <w:rPr>
          <w:rFonts w:ascii="Courier New" w:hAnsi="Courier New" w:cs="Courier New"/>
          <w:b/>
          <w:color w:val="000000"/>
          <w:sz w:val="32"/>
          <w:szCs w:val="20"/>
        </w:rPr>
        <w:t>WHY</w:t>
      </w:r>
      <w:r w:rsidR="00B273A4" w:rsidRPr="00B273A4">
        <w:rPr>
          <w:rFonts w:ascii="Courier New" w:hAnsi="Courier New" w:cs="Courier New"/>
          <w:color w:val="000000"/>
          <w:sz w:val="32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7B457B">
        <w:t xml:space="preserve">It can be observed </w:t>
      </w:r>
      <w:r w:rsidR="00DA6299" w:rsidRPr="007B457B">
        <w:t>that if “k” increases, the ratio decreases</w:t>
      </w:r>
      <w:r w:rsidR="0049213C">
        <w:t xml:space="preserve"> ( since numerator reconstruction error decreases and  denominator </w:t>
      </w:r>
      <w:r w:rsidR="00676ECB">
        <w:t>variance increases )</w:t>
      </w:r>
      <w:r w:rsidR="00DA6299" w:rsidRPr="007B457B">
        <w:t>.</w:t>
      </w:r>
    </w:p>
    <w:p w:rsidR="00DA6299" w:rsidRPr="007B457B" w:rsidRDefault="0045030F" w:rsidP="00DA6299">
      <w:pPr>
        <w:autoSpaceDE w:val="0"/>
        <w:autoSpaceDN w:val="0"/>
        <w:adjustRightInd w:val="0"/>
        <w:spacing w:after="0" w:line="240" w:lineRule="auto"/>
      </w:pPr>
      <w:r w:rsidRPr="007B457B">
        <w:t>Based on this observation, a loop is setup with a loop index “k”.</w:t>
      </w:r>
    </w:p>
    <w:p w:rsidR="0045030F" w:rsidRPr="007B457B" w:rsidRDefault="0045030F" w:rsidP="00DA6299">
      <w:pPr>
        <w:autoSpaceDE w:val="0"/>
        <w:autoSpaceDN w:val="0"/>
        <w:adjustRightInd w:val="0"/>
        <w:spacing w:after="0" w:line="240" w:lineRule="auto"/>
      </w:pPr>
    </w:p>
    <w:p w:rsidR="007B457B" w:rsidRDefault="00055BC2" w:rsidP="00055BC2">
      <w:pPr>
        <w:autoSpaceDE w:val="0"/>
        <w:autoSpaceDN w:val="0"/>
        <w:adjustRightInd w:val="0"/>
        <w:spacing w:after="0" w:line="240" w:lineRule="auto"/>
      </w:pPr>
      <w:r w:rsidRPr="007B457B">
        <w:rPr>
          <w:b/>
        </w:rPr>
        <w:t>Termination of loop/finding k</w:t>
      </w:r>
      <w:r w:rsidRPr="007B457B">
        <w:t xml:space="preserve"> -</w:t>
      </w:r>
      <w:r w:rsidRPr="007B457B">
        <w:br/>
      </w:r>
      <w:r w:rsidR="0045030F" w:rsidRPr="007B457B">
        <w:t>We define a threshold such that if the ratio &lt;= threshold in a given</w:t>
      </w:r>
      <w:r w:rsidRPr="007B457B">
        <w:t xml:space="preserve"> loop iteration k*, the loop is terminated and the value of k* is chosen as the reduced dimension.</w:t>
      </w:r>
    </w:p>
    <w:p w:rsidR="007B457B" w:rsidRDefault="007B457B" w:rsidP="00055BC2">
      <w:pPr>
        <w:autoSpaceDE w:val="0"/>
        <w:autoSpaceDN w:val="0"/>
        <w:adjustRightInd w:val="0"/>
        <w:spacing w:after="0" w:line="240" w:lineRule="auto"/>
      </w:pPr>
    </w:p>
    <w:p w:rsidR="0049213C" w:rsidRDefault="007B457B" w:rsidP="00055BC2">
      <w:pPr>
        <w:autoSpaceDE w:val="0"/>
        <w:autoSpaceDN w:val="0"/>
        <w:adjustRightInd w:val="0"/>
        <w:spacing w:after="0" w:line="240" w:lineRule="auto"/>
      </w:pPr>
      <w:r>
        <w:t>For example – if threshold = 0.01. This means that the reconstruction error to variance ratio is 1/100 and hence a common method of interpreting this is to consider it as “99% variance is retained”</w:t>
      </w:r>
      <w:r w:rsidR="005403A6">
        <w:t>.</w:t>
      </w:r>
    </w:p>
    <w:p w:rsidR="0049213C" w:rsidRDefault="0049213C" w:rsidP="00055BC2">
      <w:pPr>
        <w:autoSpaceDE w:val="0"/>
        <w:autoSpaceDN w:val="0"/>
        <w:adjustRightInd w:val="0"/>
        <w:spacing w:after="0" w:line="240" w:lineRule="auto"/>
      </w:pPr>
    </w:p>
    <w:p w:rsidR="003630AC" w:rsidRDefault="003630AC" w:rsidP="00055BC2">
      <w:pPr>
        <w:autoSpaceDE w:val="0"/>
        <w:autoSpaceDN w:val="0"/>
        <w:adjustRightInd w:val="0"/>
        <w:spacing w:after="0" w:line="240" w:lineRule="auto"/>
      </w:pPr>
    </w:p>
    <w:p w:rsidR="003630AC" w:rsidRDefault="003630AC" w:rsidP="00055BC2">
      <w:pPr>
        <w:autoSpaceDE w:val="0"/>
        <w:autoSpaceDN w:val="0"/>
        <w:adjustRightInd w:val="0"/>
        <w:spacing w:after="0" w:line="240" w:lineRule="auto"/>
      </w:pPr>
    </w:p>
    <w:p w:rsidR="003630AC" w:rsidRPr="007D0B2B" w:rsidRDefault="007D0B2B" w:rsidP="00055BC2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Confirming validity of results :</w:t>
      </w:r>
      <w:r>
        <w:rPr>
          <w:b/>
        </w:rPr>
        <w:br/>
      </w:r>
      <w:r w:rsidR="003630AC" w:rsidRPr="007D0B2B">
        <w:t xml:space="preserve">Finding Reconstruction error </w:t>
      </w:r>
      <w:r w:rsidRPr="007D0B2B">
        <w:t xml:space="preserve">using 2 methods </w:t>
      </w:r>
      <w:r w:rsidR="003630AC" w:rsidRPr="007D0B2B">
        <w:t xml:space="preserve">– </w:t>
      </w:r>
    </w:p>
    <w:p w:rsidR="003630AC" w:rsidRDefault="003630AC" w:rsidP="00055BC2">
      <w:pPr>
        <w:autoSpaceDE w:val="0"/>
        <w:autoSpaceDN w:val="0"/>
        <w:adjustRightInd w:val="0"/>
        <w:spacing w:after="0" w:line="240" w:lineRule="auto"/>
      </w:pPr>
    </w:p>
    <w:p w:rsidR="0094781D" w:rsidRDefault="007D0B2B" w:rsidP="00055BC2">
      <w:pPr>
        <w:autoSpaceDE w:val="0"/>
        <w:autoSpaceDN w:val="0"/>
        <w:adjustRightInd w:val="0"/>
        <w:spacing w:after="0" w:line="240" w:lineRule="auto"/>
      </w:pPr>
      <w:r>
        <w:t xml:space="preserve">Method 1) </w:t>
      </w:r>
      <w:r w:rsidR="0094781D">
        <w:t xml:space="preserve"> - Using eigenvalues</w:t>
      </w:r>
      <w:r w:rsidR="0094781D">
        <w:br/>
      </w:r>
      <w:r>
        <w:t xml:space="preserve"> Reconstruction error = summation of last N-k eigenvalues of covariance matrix.</w:t>
      </w:r>
      <w:r w:rsidR="0094781D">
        <w:br/>
      </w:r>
    </w:p>
    <w:p w:rsidR="00397F53" w:rsidRDefault="0094781D" w:rsidP="00055BC2">
      <w:pPr>
        <w:autoSpaceDE w:val="0"/>
        <w:autoSpaceDN w:val="0"/>
        <w:adjustRightInd w:val="0"/>
        <w:spacing w:after="0" w:line="240" w:lineRule="auto"/>
      </w:pPr>
      <w:r>
        <w:t xml:space="preserve">Method 2)  - </w:t>
      </w:r>
      <w:r w:rsidR="009B7B75">
        <w:t xml:space="preserve">Squared </w:t>
      </w:r>
      <w:r>
        <w:t>Euclidean distance between original training samples and reconstructed samples.</w:t>
      </w:r>
    </w:p>
    <w:p w:rsidR="00397F53" w:rsidRDefault="00397F53" w:rsidP="00055BC2">
      <w:pPr>
        <w:autoSpaceDE w:val="0"/>
        <w:autoSpaceDN w:val="0"/>
        <w:adjustRightInd w:val="0"/>
        <w:spacing w:after="0" w:line="240" w:lineRule="auto"/>
      </w:pPr>
    </w:p>
    <w:p w:rsidR="006621A0" w:rsidRDefault="00397F53" w:rsidP="00055BC2">
      <w:pPr>
        <w:autoSpaceDE w:val="0"/>
        <w:autoSpaceDN w:val="0"/>
        <w:adjustRightInd w:val="0"/>
        <w:spacing w:after="0" w:line="240" w:lineRule="auto"/>
      </w:pPr>
      <w:r>
        <w:t>Reconstructed training samples = PCA * W’ + mean_image</w:t>
      </w:r>
    </w:p>
    <w:p w:rsidR="006621A0" w:rsidRDefault="006621A0" w:rsidP="00055BC2">
      <w:pPr>
        <w:autoSpaceDE w:val="0"/>
        <w:autoSpaceDN w:val="0"/>
        <w:adjustRightInd w:val="0"/>
        <w:spacing w:after="0" w:line="240" w:lineRule="auto"/>
      </w:pPr>
    </w:p>
    <w:p w:rsidR="006621A0" w:rsidRDefault="006621A0" w:rsidP="00055BC2">
      <w:pPr>
        <w:autoSpaceDE w:val="0"/>
        <w:autoSpaceDN w:val="0"/>
        <w:adjustRightInd w:val="0"/>
        <w:spacing w:after="0" w:line="240" w:lineRule="auto"/>
      </w:pPr>
      <w:r>
        <w:t xml:space="preserve">Clearly, both methods give the same reconstruction error for a given “k” - </w:t>
      </w:r>
      <w:r>
        <w:br/>
      </w:r>
      <w:r>
        <w:br/>
      </w:r>
      <w:r w:rsidRPr="006621A0">
        <w:t>Reconstruction error found using eigenvalues</w:t>
      </w:r>
      <w:r>
        <w:t xml:space="preserve"> method </w:t>
      </w:r>
      <w:r w:rsidRPr="006621A0">
        <w:t xml:space="preserve">= 44046.098979 </w:t>
      </w:r>
    </w:p>
    <w:p w:rsidR="00296B96" w:rsidRDefault="006621A0" w:rsidP="00055BC2">
      <w:pPr>
        <w:autoSpaceDE w:val="0"/>
        <w:autoSpaceDN w:val="0"/>
        <w:adjustRightInd w:val="0"/>
        <w:spacing w:after="0" w:line="240" w:lineRule="auto"/>
      </w:pPr>
      <w:r>
        <w:lastRenderedPageBreak/>
        <w:t>The reconstruction</w:t>
      </w:r>
      <w:r w:rsidRPr="006621A0">
        <w:t xml:space="preserve"> error</w:t>
      </w:r>
      <w:r>
        <w:t xml:space="preserve"> found using </w:t>
      </w:r>
      <w:r w:rsidR="009B7B75">
        <w:t xml:space="preserve">squared </w:t>
      </w:r>
      <w:r>
        <w:t>euclidean distance method</w:t>
      </w:r>
      <w:r w:rsidRPr="006621A0">
        <w:t xml:space="preserve"> = 44046.098979</w:t>
      </w:r>
      <w:r w:rsidRPr="006621A0">
        <w:br/>
      </w:r>
    </w:p>
    <w:p w:rsidR="00296B96" w:rsidRDefault="00296B96" w:rsidP="00055BC2">
      <w:pPr>
        <w:autoSpaceDE w:val="0"/>
        <w:autoSpaceDN w:val="0"/>
        <w:adjustRightInd w:val="0"/>
        <w:spacing w:after="0" w:line="240" w:lineRule="auto"/>
      </w:pPr>
    </w:p>
    <w:p w:rsidR="00296B96" w:rsidRPr="00DF1456" w:rsidRDefault="00EB0580">
      <w:r w:rsidRPr="0045653F">
        <w:rPr>
          <w:b/>
        </w:rPr>
        <w:t>part b )</w:t>
      </w:r>
      <w:r>
        <w:t xml:space="preserve"> </w:t>
      </w:r>
      <w:r w:rsidR="006272EF">
        <w:t>Calculating PCA using computationally fast method for covariance matrix.</w:t>
      </w:r>
      <w:r w:rsidR="006272EF">
        <w:br/>
      </w:r>
      <w:r>
        <w:br/>
      </w:r>
      <w:r w:rsidR="00296B9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Let eigenvectors of S calculated through previous</w:t>
      </w:r>
      <w:r w:rsidR="00296B9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296B9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Let us consider eigenvectors (v_i) of A’A.</w:t>
      </w:r>
      <w:r w:rsidR="00296B9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(A’A)v_i = lambda * v_i</w:t>
      </w:r>
    </w:p>
    <w:p w:rsidR="00296B96" w:rsidRDefault="00296B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Multiplying by A on both sides and using associativity of Matrix multiplication 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(AA’)Av_i  = lambda * Av_i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SAv_i =  lambda * Av_i</w:t>
      </w:r>
    </w:p>
    <w:p w:rsidR="008A3DB6" w:rsidRDefault="00296B9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Hence Av_i is eigenvector of 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Henc</w:t>
      </w:r>
      <w:r w:rsidR="003404B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normalized(u_i) = A v_i </w:t>
      </w:r>
      <w:r w:rsidR="003404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3404B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u_i or A*v_i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needs to be normalized since </w:t>
      </w:r>
      <w:r w:rsidR="003404B8">
        <w:rPr>
          <w:rFonts w:ascii="Times New Roman" w:eastAsia="Times New Roman" w:hAnsi="Times New Roman" w:cs="Times New Roman"/>
          <w:sz w:val="24"/>
          <w:szCs w:val="24"/>
          <w:lang w:eastAsia="en-GB"/>
        </w:rPr>
        <w:t>eigenvectors must always represent a set of orthonormal basis vectors.</w:t>
      </w:r>
    </w:p>
    <w:p w:rsidR="008A3DB6" w:rsidRDefault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0E3" w:rsidRDefault="000640E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8A3DB6" w:rsidRDefault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3DB6" w:rsidRDefault="000640E3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Q1) </w:t>
      </w:r>
      <w:r w:rsidR="008A3DB6" w:rsidRPr="000640E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Application Eigenfaces</w:t>
      </w:r>
      <w:r w:rsidR="0041483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A3D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A3DB6" w:rsidRDefault="008A3DB6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A3DB6" w:rsidRDefault="00257EFC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653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Part a</w:t>
      </w:r>
      <w:r w:rsidR="00C82C16" w:rsidRPr="0045653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</w:t>
      </w:r>
      <w:r w:rsidR="00C82C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Reconstructing</w:t>
      </w:r>
      <w:r w:rsidR="008A3D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 images </w:t>
      </w:r>
    </w:p>
    <w:p w:rsidR="006272EF" w:rsidRDefault="00435FAC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33333" cy="400000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onstructed_training_data_10_47_2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EF" w:rsidRDefault="00A57C5F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591175" cy="552450"/>
                <wp:effectExtent l="0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68C8" w:rsidRPr="00E6709E" w:rsidRDefault="00CC68C8" w:rsidP="009171F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Comparison of 3 images from original training set vs the reconstructed images.</w:t>
                            </w:r>
                            <w:r>
                              <w:br/>
                              <w:t xml:space="preserve">The upper row contains face images from training set and lower row contains reconstructed images with </w:t>
                            </w:r>
                            <w:r w:rsidRPr="00665FA0">
                              <w:rPr>
                                <w:b/>
                              </w:rPr>
                              <w:t xml:space="preserve">k = </w:t>
                            </w:r>
                            <w:r w:rsidR="00435FAC">
                              <w:rPr>
                                <w:b/>
                              </w:rPr>
                              <w:t>124</w:t>
                            </w:r>
                            <w:r>
                              <w:t xml:space="preserve"> ( threshold = 0.0</w:t>
                            </w:r>
                            <w:r w:rsidR="00435FAC">
                              <w:t>5</w:t>
                            </w:r>
                            <w:r w:rsidR="00A57C5F">
                              <w:t xml:space="preserve">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389.05pt;margin-top:26.1pt;width:440.25pt;height:43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" stroked="f">
                <v:textbox inset="0,0,0,0">
                  <w:txbxContent>
                    <w:p w:rsidR="00CC68C8" w:rsidRPr="00E6709E" w:rsidRDefault="00CC68C8" w:rsidP="009171F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Comparison of 3 images from original training set vs the reconstructed images.</w:t>
                      </w:r>
                      <w:r>
                        <w:br/>
                        <w:t xml:space="preserve">The upper row contains face images from training set and lower row contains reconstructed images with </w:t>
                      </w:r>
                      <w:r w:rsidRPr="00665FA0">
                        <w:rPr>
                          <w:b/>
                        </w:rPr>
                        <w:t xml:space="preserve">k = </w:t>
                      </w:r>
                      <w:r w:rsidR="00435FAC">
                        <w:rPr>
                          <w:b/>
                        </w:rPr>
                        <w:t>124</w:t>
                      </w:r>
                      <w:r>
                        <w:t xml:space="preserve"> ( threshold = 0.0</w:t>
                      </w:r>
                      <w:r w:rsidR="00435FAC">
                        <w:t>5</w:t>
                      </w:r>
                      <w:r w:rsidR="00A57C5F">
                        <w:t xml:space="preserve"> 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DB6" w:rsidRDefault="008A3DB6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6709E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333333" cy="4000000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onstructed_test_data_32_67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39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8D0D1" wp14:editId="7EAFD264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314950" cy="51125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11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68C8" w:rsidRPr="00E6709E" w:rsidRDefault="00CC68C8" w:rsidP="005A340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: Comparison of 3 images from test set and reconstructed test set.The upper row contains face images from test set and lower row contains reconstructed images with </w:t>
                            </w:r>
                            <w:r w:rsidRPr="00665FA0">
                              <w:rPr>
                                <w:b/>
                              </w:rPr>
                              <w:t xml:space="preserve">k = </w:t>
                            </w:r>
                            <w:r w:rsidR="008F2B78">
                              <w:rPr>
                                <w:b/>
                              </w:rPr>
                              <w:t>124</w:t>
                            </w:r>
                            <w:r>
                              <w:t xml:space="preserve"> ( threshold =0.0</w:t>
                            </w:r>
                            <w:r w:rsidR="008F2B78">
                              <w:t>5)</w:t>
                            </w:r>
                            <w:bookmarkStart w:id="0" w:name="_GoBack"/>
                            <w:bookmarkEnd w:id="0"/>
                          </w:p>
                          <w:p w:rsidR="00CC68C8" w:rsidRPr="00E6709E" w:rsidRDefault="00CC68C8" w:rsidP="005A340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8D0D1" id="Text Box 12" o:spid="_x0000_s1033" type="#_x0000_t202" style="position:absolute;margin-left:0;margin-top:.75pt;width:418.5pt;height:40.2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" stroked="f">
                <v:textbox inset="0,0,0,0">
                  <w:txbxContent>
                    <w:p w:rsidR="00CC68C8" w:rsidRPr="00E6709E" w:rsidRDefault="00CC68C8" w:rsidP="005A340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: Comparison of 3 images from test set and reconstructed test set.The upper row contains face images from test set and lower row contains reconstructed images with </w:t>
                      </w:r>
                      <w:r w:rsidRPr="00665FA0">
                        <w:rPr>
                          <w:b/>
                        </w:rPr>
                        <w:t xml:space="preserve">k = </w:t>
                      </w:r>
                      <w:r w:rsidR="008F2B78">
                        <w:rPr>
                          <w:b/>
                        </w:rPr>
                        <w:t>124</w:t>
                      </w:r>
                      <w:r>
                        <w:t xml:space="preserve"> ( threshold =0.0</w:t>
                      </w:r>
                      <w:r w:rsidR="008F2B78">
                        <w:t>5)</w:t>
                      </w:r>
                      <w:bookmarkStart w:id="1" w:name="_GoBack"/>
                      <w:bookmarkEnd w:id="1"/>
                    </w:p>
                    <w:p w:rsidR="00CC68C8" w:rsidRPr="00E6709E" w:rsidRDefault="00CC68C8" w:rsidP="005A340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4F39" w:rsidRDefault="00E04F39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B0580" w:rsidRPr="005A3403" w:rsidRDefault="00EB0580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Default="005A340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403" w:rsidRPr="005A3403" w:rsidRDefault="005A3403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097F" w:rsidRDefault="008E097F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41C45" w:rsidRDefault="00241C45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1442A" w:rsidRDefault="00241C45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241C4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Part b) </w:t>
      </w:r>
      <w:r w:rsidR="004972A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</w:p>
    <w:p w:rsidR="002F0319" w:rsidRPr="002F0319" w:rsidRDefault="002F0319" w:rsidP="002F031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19">
        <w:rPr>
          <w:rFonts w:ascii="Times New Roman" w:eastAsia="Times New Roman" w:hAnsi="Times New Roman" w:cs="Times New Roman"/>
          <w:sz w:val="24"/>
          <w:szCs w:val="24"/>
          <w:lang w:eastAsia="en-GB"/>
        </w:rPr>
        <w:t>Recognition Accuracy -</w:t>
      </w:r>
    </w:p>
    <w:p w:rsidR="002F0319" w:rsidRDefault="002F0319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2F0319" w:rsidRPr="002F0319" w:rsidRDefault="002F031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F03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Example success and failure cases </w:t>
      </w:r>
    </w:p>
    <w:p w:rsidR="001769DE" w:rsidRDefault="001769D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769DE" w:rsidRPr="001769DE" w:rsidRDefault="001769D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9DE">
        <w:rPr>
          <w:rFonts w:ascii="Times New Roman" w:eastAsia="Times New Roman" w:hAnsi="Times New Roman" w:cs="Times New Roman"/>
          <w:sz w:val="24"/>
          <w:szCs w:val="24"/>
          <w:lang w:eastAsia="en-GB"/>
        </w:rPr>
        <w:t>Confusion matrix</w:t>
      </w:r>
    </w:p>
    <w:p w:rsidR="0091442A" w:rsidRDefault="0091442A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1769DE" w:rsidRPr="008B362C" w:rsidRDefault="008B362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time</w:t>
      </w:r>
      <w:r w:rsidR="001769DE" w:rsidRPr="008B36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/memory </w:t>
      </w:r>
      <w:r w:rsidR="001769DE" w:rsidRPr="008B362C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1769DE" w:rsidRDefault="001769DE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A54686" w:rsidRDefault="00DD0EBE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Q2)  Multi-class SVM</w:t>
      </w:r>
      <w:r w:rsidR="00736CA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="000824C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="004326E0" w:rsidRPr="004326E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Introduction</w:t>
      </w:r>
      <w:r w:rsidR="004326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</w:p>
    <w:p w:rsidR="00A54686" w:rsidRPr="00A54686" w:rsidRDefault="00A54686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SVM is inherently a binary classifier. In order to do multi-class classification, 2 of either approaches can be taken – </w:t>
      </w:r>
      <w:r w:rsidR="00E04ADA">
        <w:rPr>
          <w:rFonts w:ascii="Times New Roman" w:eastAsia="Times New Roman" w:hAnsi="Times New Roman" w:cs="Times New Roman"/>
          <w:sz w:val="24"/>
          <w:szCs w:val="24"/>
          <w:lang w:eastAsia="en-GB"/>
        </w:rPr>
        <w:t>one-vs-one or one-vs-all.</w:t>
      </w:r>
      <w:r w:rsidR="00DF49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Both approaches are methods of reducing a multi-class classification problem to a smaller binary classification problem.</w:t>
      </w:r>
      <w:r w:rsidR="004326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9C71C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Consider an example scenario of training labels consisting of 52 classes.</w:t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</w:t>
      </w:r>
      <w:r w:rsidR="005E4F01" w:rsidRPr="005E4F0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one-vs-all</w:t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 would train 52 classifiers ( one for each class ) </w:t>
      </w:r>
      <w:r w:rsidR="005E4F01" w:rsidRPr="005E4F01">
        <w:rPr>
          <w:rFonts w:ascii="Times New Roman" w:eastAsia="Times New Roman" w:hAnsi="Times New Roman" w:cs="Times New Roman"/>
          <w:b/>
          <w:i/>
          <w:sz w:val="24"/>
          <w:szCs w:val="24"/>
          <w:lang w:eastAsia="en-GB"/>
        </w:rPr>
        <w:t>for the entire training set</w:t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</w:t>
      </w:r>
      <w:r w:rsidR="005E4F01" w:rsidRPr="005E4F0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one-vs-one</w:t>
      </w:r>
      <w:r w:rsidR="005E4F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classifier would train 52C2 = 1326 classifiers, but the training set for each classifier only consists of a subset of the training data. The subset depends on which pair of classes the current classifier is being trained for. </w:t>
      </w:r>
      <w:r w:rsidR="005E4F01" w:rsidRPr="00E2716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This is better understood by looking at the Matlab code.</w:t>
      </w:r>
      <w:r w:rsidR="005E4F01" w:rsidRPr="00E2716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91442A" w:rsidRDefault="007C1693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Setting of parameters – </w:t>
      </w:r>
    </w:p>
    <w:p w:rsidR="007C1693" w:rsidRPr="00BF2CC5" w:rsidRDefault="00BF2CC5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est params found for one-vs-all</w:t>
      </w:r>
      <w:r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t>: C = 32, sigma = 128. Accuracy = 86.5385</w:t>
      </w:r>
      <w:r w:rsidR="008974DE">
        <w:rPr>
          <w:rFonts w:ascii="Times New Roman" w:eastAsia="Times New Roman" w:hAnsi="Times New Roman" w:cs="Times New Roman"/>
          <w:sz w:val="24"/>
          <w:szCs w:val="24"/>
          <w:lang w:eastAsia="en-GB"/>
        </w:rPr>
        <w:t>%</w:t>
      </w:r>
      <w:r w:rsidR="00C170D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BA76CC"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712BAE"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t>Best params found for one-vs-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one</w:t>
      </w:r>
      <w:r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 C = 32, sigma = 128. Accuracy = 86.5385</w:t>
      </w:r>
      <w:r w:rsidRPr="00BF2CC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C1693" w:rsidRDefault="00D14B2E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Recognition Accuracy </w:t>
      </w:r>
    </w:p>
    <w:p w:rsidR="007C1693" w:rsidRDefault="000B1789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One-vs-all</w:t>
      </w:r>
      <w:r w:rsidR="003325F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B1789" w:rsidRPr="000B1789" w:rsidRDefault="000B1789" w:rsidP="008A3DB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One-vs-one:</w:t>
      </w:r>
      <w:r w:rsidR="001801B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7C1693" w:rsidRDefault="00FD141E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Confusion Matrix – </w:t>
      </w:r>
    </w:p>
    <w:p w:rsidR="00FD141E" w:rsidRDefault="00FD141E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FD141E" w:rsidRDefault="00FD141E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91442A" w:rsidRDefault="0091442A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91442A" w:rsidRPr="00241C45" w:rsidRDefault="0091442A" w:rsidP="008A3DB6">
      <w:pP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C1693" w:rsidRDefault="007C169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0344A" w:rsidRPr="00CB0A13" w:rsidRDefault="007E61DD" w:rsidP="00CB0A1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CB0A13">
        <w:rPr>
          <w:rFonts w:ascii="Arial" w:eastAsia="Times New Roman" w:hAnsi="Arial" w:cs="Arial"/>
          <w:b/>
          <w:color w:val="000000"/>
          <w:lang w:eastAsia="en-GB"/>
        </w:rPr>
        <w:lastRenderedPageBreak/>
        <w:t xml:space="preserve">Appendix </w:t>
      </w:r>
    </w:p>
    <w:p w:rsidR="009B6F3E" w:rsidRDefault="009B6F3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B6F3E" w:rsidRDefault="009B6F3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Matlab Code for Multi-class SVM training and testing.</w:t>
      </w:r>
    </w:p>
    <w:p w:rsidR="009B6F3E" w:rsidRDefault="009B6F3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93335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function</w:t>
      </w:r>
      <w:r w:rsidR="00B31780" w:rsidRPr="00B31780">
        <w:rPr>
          <w:rFonts w:ascii="Courier New" w:hAnsi="Courier New" w:cs="Courier New"/>
          <w:color w:val="000000"/>
          <w:sz w:val="16"/>
          <w:szCs w:val="16"/>
        </w:rPr>
        <w:t xml:space="preserve"> []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= multiClassSVMTrainer(training_samples,training_labels,test_samples,test_labels)</w:t>
      </w:r>
    </w:p>
    <w:p w:rsidR="00B31780" w:rsidRPr="00B31780" w:rsidRDefault="00B31780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t = unique(training_labels);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total_classes = size(t,1);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&lt;=52(since depends on partition) in our case.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======= One-vs-all </w:t>
      </w:r>
      <w:r w:rsidR="009B6F3E" w:rsidRPr="00B31780">
        <w:rPr>
          <w:rFonts w:ascii="Courier New" w:hAnsi="Courier New" w:cs="Courier New"/>
          <w:color w:val="228B22"/>
          <w:sz w:val="16"/>
          <w:szCs w:val="16"/>
        </w:rPr>
        <w:t>(Training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9B6F3E" w:rsidRPr="00B31780">
        <w:rPr>
          <w:rFonts w:ascii="Courier New" w:hAnsi="Courier New" w:cs="Courier New"/>
          <w:color w:val="228B22"/>
          <w:sz w:val="16"/>
          <w:szCs w:val="16"/>
        </w:rPr>
        <w:t>Phase)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=============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SVMModels = cell(total_classes,1);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some value &lt;=52 depending on training set partition.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training "t" classifiers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for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index = </w:t>
      </w:r>
      <w:r w:rsidR="009B6F3E" w:rsidRPr="00B31780">
        <w:rPr>
          <w:rFonts w:ascii="Courier New" w:hAnsi="Courier New" w:cs="Courier New"/>
          <w:color w:val="000000"/>
          <w:sz w:val="16"/>
          <w:szCs w:val="16"/>
        </w:rPr>
        <w:t>1: total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_classes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imp, cannot assume input set has all classes in a given range.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Hence safer to use an index to find out class.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currentClass = t(index);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for each class, convert all y labels of current class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to +1, and remaining labels to -1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X = training_samples 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Y = training_labels;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Y(training_labels == currentClass)= 1;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Y(training_labels ~= currentClass)= 0;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SVMModels{index} = fitcsvm(X,Y,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'ClassNames'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,[false true],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'Standardize'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,true,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'KernelFunction'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'rbf'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'BoxConstraint'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,1);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======= One-vs-all </w:t>
      </w:r>
      <w:r w:rsidR="009B6F3E" w:rsidRPr="00B31780">
        <w:rPr>
          <w:rFonts w:ascii="Courier New" w:hAnsi="Courier New" w:cs="Courier New"/>
          <w:color w:val="228B22"/>
          <w:sz w:val="16"/>
          <w:szCs w:val="16"/>
        </w:rPr>
        <w:t>(Testing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9B6F3E" w:rsidRPr="00B31780">
        <w:rPr>
          <w:rFonts w:ascii="Courier New" w:hAnsi="Courier New" w:cs="Courier New"/>
          <w:color w:val="228B22"/>
          <w:sz w:val="16"/>
          <w:szCs w:val="16"/>
        </w:rPr>
        <w:t>Phase)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============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myTestingData = training_samples;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myTestingLabels = training_labels;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Matrix storing scores (for positive class) by all classifiers for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each test sample.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Scores = zeros(size(myTestingData,1),total_classes);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For each trained SVM, get the score for the "positive" class.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for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index = </w:t>
      </w:r>
      <w:r w:rsidR="009B6F3E" w:rsidRPr="00B31780">
        <w:rPr>
          <w:rFonts w:ascii="Courier New" w:hAnsi="Courier New" w:cs="Courier New"/>
          <w:color w:val="000000"/>
          <w:sz w:val="16"/>
          <w:szCs w:val="16"/>
        </w:rPr>
        <w:t>1: total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_classes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[</w:t>
      </w:r>
      <w:r w:rsidR="009B6F3E" w:rsidRPr="00B31780">
        <w:rPr>
          <w:rFonts w:ascii="Courier New" w:hAnsi="Courier New" w:cs="Courier New"/>
          <w:color w:val="000000"/>
          <w:sz w:val="16"/>
          <w:szCs w:val="16"/>
        </w:rPr>
        <w:t>~, score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] = predict(SVMModels{index},myTestingData);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Scores(:,index) = score(:,2);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Second column contains positive-class scores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Most imp, use the max </w:t>
      </w:r>
      <w:r w:rsidR="00727DC5" w:rsidRPr="00B31780">
        <w:rPr>
          <w:rFonts w:ascii="Courier New" w:hAnsi="Courier New" w:cs="Courier New"/>
          <w:color w:val="228B22"/>
          <w:sz w:val="16"/>
          <w:szCs w:val="16"/>
        </w:rPr>
        <w:t>score (max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of all </w:t>
      </w:r>
      <w:r w:rsidR="00727DC5" w:rsidRPr="00B31780">
        <w:rPr>
          <w:rFonts w:ascii="Courier New" w:hAnsi="Courier New" w:cs="Courier New"/>
          <w:color w:val="228B22"/>
          <w:sz w:val="16"/>
          <w:szCs w:val="16"/>
        </w:rPr>
        <w:t>classifiers)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to obtain indices of the predicted classes.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r w:rsidR="00695AF9" w:rsidRPr="00B31780">
        <w:rPr>
          <w:rFonts w:ascii="Courier New" w:hAnsi="Courier New" w:cs="Courier New"/>
          <w:color w:val="000000"/>
          <w:sz w:val="16"/>
          <w:szCs w:val="16"/>
        </w:rPr>
        <w:t>~, maxScoreIndices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="00E95B96" w:rsidRPr="00B31780">
        <w:rPr>
          <w:rFonts w:ascii="Courier New" w:hAnsi="Courier New" w:cs="Courier New"/>
          <w:color w:val="000000"/>
          <w:sz w:val="16"/>
          <w:szCs w:val="16"/>
        </w:rPr>
        <w:t>max (Scores, [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],2);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predictorLabels = t(maxScoreIndices);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acc = </w:t>
      </w:r>
      <w:r w:rsidR="00E95B96" w:rsidRPr="00B31780">
        <w:rPr>
          <w:rFonts w:ascii="Courier New" w:hAnsi="Courier New" w:cs="Courier New"/>
          <w:color w:val="000000"/>
          <w:sz w:val="16"/>
          <w:szCs w:val="16"/>
        </w:rPr>
        <w:t>findAccuracy (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predictorLabels, myTestingLabels);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="001C3AC0" w:rsidRPr="00B31780">
        <w:rPr>
          <w:rFonts w:ascii="Courier New" w:hAnsi="Courier New" w:cs="Courier New"/>
          <w:color w:val="000000"/>
          <w:sz w:val="16"/>
          <w:szCs w:val="16"/>
        </w:rPr>
        <w:t>fprintf (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'Accuracy = %f %% \n'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, acc);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======= One-vs-one </w:t>
      </w:r>
      <w:r w:rsidR="00385F3E" w:rsidRPr="00B31780">
        <w:rPr>
          <w:rFonts w:ascii="Courier New" w:hAnsi="Courier New" w:cs="Courier New"/>
          <w:color w:val="228B22"/>
          <w:sz w:val="16"/>
          <w:szCs w:val="16"/>
        </w:rPr>
        <w:t>(Training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="00385F3E" w:rsidRPr="00B31780">
        <w:rPr>
          <w:rFonts w:ascii="Courier New" w:hAnsi="Courier New" w:cs="Courier New"/>
          <w:color w:val="228B22"/>
          <w:sz w:val="16"/>
          <w:szCs w:val="16"/>
        </w:rPr>
        <w:t>Phase)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===========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1) For each pair of classes, first extract labels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and corresponding samples.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2) Then convert all y labels of first class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to +1, and labels of other class to -1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The two loops below iterate over all possible combinations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( in an efficient manner, similar to bubble sort )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and training 52C2 = 1326 SVM classifiers ( which is a lot )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for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i = </w:t>
      </w:r>
      <w:r w:rsidR="00C16468" w:rsidRPr="00B31780">
        <w:rPr>
          <w:rFonts w:ascii="Courier New" w:hAnsi="Courier New" w:cs="Courier New"/>
          <w:color w:val="000000"/>
          <w:sz w:val="16"/>
          <w:szCs w:val="16"/>
        </w:rPr>
        <w:t>1: total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_classes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for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j = i+1:total_classes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unlike OvA method, we need to filter the training labels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and samples based on class pair being considered.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indices = training_labels == i | training_labels == </w:t>
      </w:r>
      <w:r w:rsidR="00ED35B1" w:rsidRPr="00B31780">
        <w:rPr>
          <w:rFonts w:ascii="Courier New" w:hAnsi="Courier New" w:cs="Courier New"/>
          <w:color w:val="000000"/>
          <w:sz w:val="16"/>
          <w:szCs w:val="16"/>
        </w:rPr>
        <w:t>j;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training_samples12 = training_</w:t>
      </w:r>
      <w:r w:rsidR="00BD6AEF" w:rsidRPr="00B31780">
        <w:rPr>
          <w:rFonts w:ascii="Courier New" w:hAnsi="Courier New" w:cs="Courier New"/>
          <w:color w:val="000000"/>
          <w:sz w:val="16"/>
          <w:szCs w:val="16"/>
        </w:rPr>
        <w:t>samples (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indices,:) 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training_labels</w:t>
      </w:r>
      <w:r w:rsidR="007A0566" w:rsidRPr="00B31780">
        <w:rPr>
          <w:rFonts w:ascii="Courier New" w:hAnsi="Courier New" w:cs="Courier New"/>
          <w:color w:val="000000"/>
          <w:sz w:val="16"/>
          <w:szCs w:val="16"/>
        </w:rPr>
        <w:t>12 =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training_labels(indices) 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>% Use cross validation here to choose bestC and bestSigma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bestC = 1;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SVMModels{index} = </w:t>
      </w:r>
      <w:r w:rsidR="00716E31" w:rsidRPr="00B31780">
        <w:rPr>
          <w:rFonts w:ascii="Courier New" w:hAnsi="Courier New" w:cs="Courier New"/>
          <w:color w:val="000000"/>
          <w:sz w:val="16"/>
          <w:szCs w:val="16"/>
        </w:rPr>
        <w:t>fitcsvm (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training_samples</w:t>
      </w:r>
      <w:r w:rsidR="00716E31" w:rsidRPr="00B31780">
        <w:rPr>
          <w:rFonts w:ascii="Courier New" w:hAnsi="Courier New" w:cs="Courier New"/>
          <w:color w:val="000000"/>
          <w:sz w:val="16"/>
          <w:szCs w:val="16"/>
        </w:rPr>
        <w:t>12, training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_labels12,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'ClassNames</w:t>
      </w:r>
      <w:r w:rsidR="00716E31" w:rsidRPr="00B31780">
        <w:rPr>
          <w:rFonts w:ascii="Courier New" w:hAnsi="Courier New" w:cs="Courier New"/>
          <w:color w:val="A020F0"/>
          <w:sz w:val="16"/>
          <w:szCs w:val="16"/>
        </w:rPr>
        <w:t>’, [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false true],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'Standardize'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,true,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...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'KernelFunction'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'rbf'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,</w:t>
      </w:r>
      <w:r w:rsidRPr="00B31780">
        <w:rPr>
          <w:rFonts w:ascii="Courier New" w:hAnsi="Courier New" w:cs="Courier New"/>
          <w:color w:val="A020F0"/>
          <w:sz w:val="16"/>
          <w:szCs w:val="16"/>
        </w:rPr>
        <w:t>'BoxConstraint</w:t>
      </w:r>
      <w:r w:rsidR="00716E31" w:rsidRPr="00B31780">
        <w:rPr>
          <w:rFonts w:ascii="Courier New" w:hAnsi="Courier New" w:cs="Courier New"/>
          <w:color w:val="A020F0"/>
          <w:sz w:val="16"/>
          <w:szCs w:val="16"/>
        </w:rPr>
        <w:t>’, bestC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Compares prediction labels with given labels for a test dataset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228B22"/>
          <w:sz w:val="16"/>
          <w:szCs w:val="16"/>
        </w:rPr>
        <w:t>% and calculates accuracy as a percentage value.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[acc] = </w:t>
      </w:r>
      <w:r w:rsidR="00716E31" w:rsidRPr="00B31780">
        <w:rPr>
          <w:rFonts w:ascii="Courier New" w:hAnsi="Courier New" w:cs="Courier New"/>
          <w:color w:val="000000"/>
          <w:sz w:val="16"/>
          <w:szCs w:val="16"/>
        </w:rPr>
        <w:t>findAccuracy (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predictorLabels, myTestingLabels)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sum=0;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228B22"/>
          <w:sz w:val="16"/>
          <w:szCs w:val="16"/>
        </w:rPr>
        <w:t xml:space="preserve">% Find accuracy of predictor against test labels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for</w:t>
      </w: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i = 1:size(myTestingLabels,1)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if</w:t>
      </w:r>
      <w:r w:rsidRPr="00B31780">
        <w:rPr>
          <w:rFonts w:ascii="Courier New" w:hAnsi="Courier New" w:cs="Courier New"/>
          <w:color w:val="000000"/>
          <w:sz w:val="16"/>
          <w:szCs w:val="16"/>
        </w:rPr>
        <w:t>(predictorLabels(i) == myTestingLabels(i))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    sum = sum + 1;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acc = sum/size(myTestingLabels,1)*100;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F93335" w:rsidRPr="00B31780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31780">
        <w:rPr>
          <w:rFonts w:ascii="Courier New" w:hAnsi="Courier New" w:cs="Courier New"/>
          <w:color w:val="0000FF"/>
          <w:sz w:val="16"/>
          <w:szCs w:val="16"/>
        </w:rPr>
        <w:t>end</w:t>
      </w:r>
    </w:p>
    <w:p w:rsidR="00F93335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93335" w:rsidRDefault="00F93335" w:rsidP="00F93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0344A" w:rsidRDefault="0040344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40344A" w:rsidRDefault="0040344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125FA" w:rsidRPr="00B125FA" w:rsidRDefault="00B125FA" w:rsidP="00B12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125FA" w:rsidRPr="00B125FA" w:rsidRDefault="00B125FA" w:rsidP="00B12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5FA">
        <w:rPr>
          <w:rFonts w:ascii="Arial" w:eastAsia="Times New Roman" w:hAnsi="Arial" w:cs="Arial"/>
          <w:b/>
          <w:color w:val="000000"/>
          <w:lang w:eastAsia="en-GB"/>
        </w:rPr>
        <w:t>References</w:t>
      </w:r>
      <w:r w:rsidR="00EB0580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B125FA" w:rsidRPr="00B125FA" w:rsidRDefault="00B125FA" w:rsidP="00B12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125FA" w:rsidRPr="00B125FA" w:rsidRDefault="00CC68C8" w:rsidP="00B125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12" w:history="1">
        <w:r w:rsidR="00B125FA" w:rsidRPr="00B125FA">
          <w:rPr>
            <w:rFonts w:ascii="Arial" w:eastAsia="Times New Roman" w:hAnsi="Arial" w:cs="Arial"/>
            <w:color w:val="1155CC"/>
            <w:u w:val="single"/>
            <w:lang w:eastAsia="en-GB"/>
          </w:rPr>
          <w:t>https://www.cs.utah.edu/~lifeifei/cis5930/lecture12-a.pdf</w:t>
        </w:r>
      </w:hyperlink>
    </w:p>
    <w:p w:rsidR="00B125FA" w:rsidRPr="00B125FA" w:rsidRDefault="00CC68C8" w:rsidP="00B125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13" w:history="1">
        <w:r w:rsidR="00B125FA" w:rsidRPr="00B125FA">
          <w:rPr>
            <w:rFonts w:ascii="Arial" w:eastAsia="Times New Roman" w:hAnsi="Arial" w:cs="Arial"/>
            <w:color w:val="1155CC"/>
            <w:u w:val="single"/>
            <w:lang w:eastAsia="en-GB"/>
          </w:rPr>
          <w:t>https://www.coursera.org/learn/machine-learning/lecture/S1bq1/choosing-the-number-of-principal-components</w:t>
        </w:r>
      </w:hyperlink>
    </w:p>
    <w:p w:rsidR="00B125FA" w:rsidRPr="00B125FA" w:rsidRDefault="00CC68C8" w:rsidP="00B125F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hyperlink r:id="rId14" w:history="1">
        <w:r w:rsidR="00B125FA" w:rsidRPr="00B125FA">
          <w:rPr>
            <w:rFonts w:ascii="Arial" w:eastAsia="Times New Roman" w:hAnsi="Arial" w:cs="Arial"/>
            <w:color w:val="1155CC"/>
            <w:u w:val="single"/>
            <w:lang w:eastAsia="en-GB"/>
          </w:rPr>
          <w:t>https://stats.stackexchange.com/questions/229092/how-to-reverse-pca-and-reconstruct-original-variables-from-several-principal-com</w:t>
        </w:r>
      </w:hyperlink>
    </w:p>
    <w:p w:rsidR="00746CE6" w:rsidRDefault="00746CE6"/>
    <w:sectPr w:rsidR="0074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7B67"/>
    <w:multiLevelType w:val="hybridMultilevel"/>
    <w:tmpl w:val="660AF6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203277B2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4A88"/>
    <w:multiLevelType w:val="hybridMultilevel"/>
    <w:tmpl w:val="2BE8E08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57F17"/>
    <w:multiLevelType w:val="hybridMultilevel"/>
    <w:tmpl w:val="7FA08B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7559"/>
    <w:multiLevelType w:val="hybridMultilevel"/>
    <w:tmpl w:val="5B4C040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473CA1"/>
    <w:multiLevelType w:val="hybridMultilevel"/>
    <w:tmpl w:val="937EF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3274"/>
    <w:multiLevelType w:val="multilevel"/>
    <w:tmpl w:val="9978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71A56"/>
    <w:multiLevelType w:val="hybridMultilevel"/>
    <w:tmpl w:val="19BC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86857"/>
    <w:multiLevelType w:val="hybridMultilevel"/>
    <w:tmpl w:val="2EE6B9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0B"/>
    <w:rsid w:val="00036125"/>
    <w:rsid w:val="00055BC2"/>
    <w:rsid w:val="000640E3"/>
    <w:rsid w:val="000751C2"/>
    <w:rsid w:val="000824C0"/>
    <w:rsid w:val="00092A2A"/>
    <w:rsid w:val="000B1789"/>
    <w:rsid w:val="000C3801"/>
    <w:rsid w:val="000F7460"/>
    <w:rsid w:val="00107884"/>
    <w:rsid w:val="00172540"/>
    <w:rsid w:val="001769DE"/>
    <w:rsid w:val="001801BA"/>
    <w:rsid w:val="001A46D0"/>
    <w:rsid w:val="001C3AC0"/>
    <w:rsid w:val="001C3FCF"/>
    <w:rsid w:val="001C4093"/>
    <w:rsid w:val="001C438F"/>
    <w:rsid w:val="002166F0"/>
    <w:rsid w:val="002266DB"/>
    <w:rsid w:val="00241C45"/>
    <w:rsid w:val="002426A3"/>
    <w:rsid w:val="002567B0"/>
    <w:rsid w:val="00257EFC"/>
    <w:rsid w:val="0028007E"/>
    <w:rsid w:val="00296B96"/>
    <w:rsid w:val="002E3BBC"/>
    <w:rsid w:val="002F0319"/>
    <w:rsid w:val="003103B4"/>
    <w:rsid w:val="003325F0"/>
    <w:rsid w:val="003404B8"/>
    <w:rsid w:val="00346218"/>
    <w:rsid w:val="003624A5"/>
    <w:rsid w:val="003630AC"/>
    <w:rsid w:val="00385F3E"/>
    <w:rsid w:val="00397F53"/>
    <w:rsid w:val="003B2593"/>
    <w:rsid w:val="003F31CF"/>
    <w:rsid w:val="0040344A"/>
    <w:rsid w:val="00414834"/>
    <w:rsid w:val="00426AC5"/>
    <w:rsid w:val="004326E0"/>
    <w:rsid w:val="00435FAC"/>
    <w:rsid w:val="00440B77"/>
    <w:rsid w:val="0045030F"/>
    <w:rsid w:val="00455176"/>
    <w:rsid w:val="00455BD3"/>
    <w:rsid w:val="0045653F"/>
    <w:rsid w:val="004621ED"/>
    <w:rsid w:val="0049213C"/>
    <w:rsid w:val="004972AA"/>
    <w:rsid w:val="005012EA"/>
    <w:rsid w:val="005403A6"/>
    <w:rsid w:val="005829C2"/>
    <w:rsid w:val="005A3403"/>
    <w:rsid w:val="005B3DB0"/>
    <w:rsid w:val="005E0947"/>
    <w:rsid w:val="005E4F01"/>
    <w:rsid w:val="005F18D7"/>
    <w:rsid w:val="005F75A9"/>
    <w:rsid w:val="006272EF"/>
    <w:rsid w:val="006621A0"/>
    <w:rsid w:val="00665FA0"/>
    <w:rsid w:val="006709E9"/>
    <w:rsid w:val="00676ECB"/>
    <w:rsid w:val="00695AF9"/>
    <w:rsid w:val="006B2DEE"/>
    <w:rsid w:val="006C3346"/>
    <w:rsid w:val="006E7626"/>
    <w:rsid w:val="006F4E24"/>
    <w:rsid w:val="00712BAE"/>
    <w:rsid w:val="00716E31"/>
    <w:rsid w:val="00727DC5"/>
    <w:rsid w:val="00736CA9"/>
    <w:rsid w:val="00746CE6"/>
    <w:rsid w:val="007A0566"/>
    <w:rsid w:val="007B457B"/>
    <w:rsid w:val="007C1693"/>
    <w:rsid w:val="007D0B2B"/>
    <w:rsid w:val="007E61DD"/>
    <w:rsid w:val="0083469C"/>
    <w:rsid w:val="00866F80"/>
    <w:rsid w:val="008974DE"/>
    <w:rsid w:val="008A3DB6"/>
    <w:rsid w:val="008B362C"/>
    <w:rsid w:val="008D0D00"/>
    <w:rsid w:val="008E097F"/>
    <w:rsid w:val="008F2B78"/>
    <w:rsid w:val="0091442A"/>
    <w:rsid w:val="009171F1"/>
    <w:rsid w:val="0094781D"/>
    <w:rsid w:val="00972CA2"/>
    <w:rsid w:val="009B6F3E"/>
    <w:rsid w:val="009B7B75"/>
    <w:rsid w:val="009C71C1"/>
    <w:rsid w:val="009C73F4"/>
    <w:rsid w:val="009E1D10"/>
    <w:rsid w:val="00A03DB6"/>
    <w:rsid w:val="00A338BB"/>
    <w:rsid w:val="00A35799"/>
    <w:rsid w:val="00A54686"/>
    <w:rsid w:val="00A57C5F"/>
    <w:rsid w:val="00A73D0B"/>
    <w:rsid w:val="00AC4A0F"/>
    <w:rsid w:val="00AE1E1B"/>
    <w:rsid w:val="00AF2639"/>
    <w:rsid w:val="00B125FA"/>
    <w:rsid w:val="00B273A4"/>
    <w:rsid w:val="00B31780"/>
    <w:rsid w:val="00B46BCF"/>
    <w:rsid w:val="00BA76CC"/>
    <w:rsid w:val="00BC2785"/>
    <w:rsid w:val="00BD6AEF"/>
    <w:rsid w:val="00BF2CC5"/>
    <w:rsid w:val="00C16468"/>
    <w:rsid w:val="00C170D3"/>
    <w:rsid w:val="00C42975"/>
    <w:rsid w:val="00C82C16"/>
    <w:rsid w:val="00C877F5"/>
    <w:rsid w:val="00CB0A13"/>
    <w:rsid w:val="00CC68C8"/>
    <w:rsid w:val="00CF4C74"/>
    <w:rsid w:val="00D14B2E"/>
    <w:rsid w:val="00DA6299"/>
    <w:rsid w:val="00DC10A4"/>
    <w:rsid w:val="00DC5AA2"/>
    <w:rsid w:val="00DD0EBE"/>
    <w:rsid w:val="00DF0849"/>
    <w:rsid w:val="00DF1456"/>
    <w:rsid w:val="00DF4906"/>
    <w:rsid w:val="00E04ADA"/>
    <w:rsid w:val="00E04F39"/>
    <w:rsid w:val="00E104EF"/>
    <w:rsid w:val="00E1422C"/>
    <w:rsid w:val="00E27161"/>
    <w:rsid w:val="00E50A7E"/>
    <w:rsid w:val="00E95B96"/>
    <w:rsid w:val="00EB0580"/>
    <w:rsid w:val="00ED35B1"/>
    <w:rsid w:val="00F02161"/>
    <w:rsid w:val="00F02767"/>
    <w:rsid w:val="00F56DBC"/>
    <w:rsid w:val="00F6245E"/>
    <w:rsid w:val="00F93335"/>
    <w:rsid w:val="00FD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163E"/>
  <w15:chartTrackingRefBased/>
  <w15:docId w15:val="{9B4F48AC-3087-417D-A64F-92E2747C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6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12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coursera.org/learn/machine-learning/lecture/S1bq1/choosing-the-number-of-principal-compon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s.utah.edu/~lifeifei/cis5930/lecture12-a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esearchgate.net/post/What_is_the_best_way_to_divide_a_dataset_into_training_and_test_se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tats.stackexchange.com/questions/229092/how-to-reverse-pca-and-reconstruct-original-variables-from-several-principal-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3DC38F4B</Template>
  <TotalTime>737</TotalTime>
  <Pages>12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Jajoo</dc:creator>
  <cp:keywords/>
  <dc:description/>
  <cp:lastModifiedBy>Jajoo, Malhar</cp:lastModifiedBy>
  <cp:revision>134</cp:revision>
  <dcterms:created xsi:type="dcterms:W3CDTF">2017-12-01T12:52:00Z</dcterms:created>
  <dcterms:modified xsi:type="dcterms:W3CDTF">2017-12-16T18:28:00Z</dcterms:modified>
</cp:coreProperties>
</file>